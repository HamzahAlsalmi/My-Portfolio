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8"/>
        <w:gridCol w:w="1775"/>
        <w:gridCol w:w="723"/>
        <w:gridCol w:w="450"/>
        <w:gridCol w:w="308"/>
        <w:gridCol w:w="4094"/>
        <w:gridCol w:w="2517"/>
        <w:gridCol w:w="95"/>
      </w:tblGrid>
      <w:tr w:rsidR="00816833" w:rsidRPr="0002546C" w14:paraId="5CCD04B4" w14:textId="77777777" w:rsidTr="00D207D0">
        <w:trPr>
          <w:trHeight w:val="810"/>
        </w:trPr>
        <w:tc>
          <w:tcPr>
            <w:tcW w:w="149" w:type="dxa"/>
          </w:tcPr>
          <w:p w14:paraId="33BCC2DF" w14:textId="7544ECC3" w:rsidR="00816833" w:rsidRDefault="00A55D81" w:rsidP="00815A12">
            <w:pPr>
              <w:rPr>
                <w:shd w:val="clear" w:color="auto" w:fill="FFFFFF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1" layoutInCell="1" allowOverlap="1" wp14:anchorId="2EF475FC" wp14:editId="735F1791">
                      <wp:simplePos x="0" y="0"/>
                      <wp:positionH relativeFrom="page">
                        <wp:posOffset>7543800</wp:posOffset>
                      </wp:positionH>
                      <wp:positionV relativeFrom="paragraph">
                        <wp:posOffset>-691515</wp:posOffset>
                      </wp:positionV>
                      <wp:extent cx="228600" cy="10058400"/>
                      <wp:effectExtent l="0" t="0" r="0" b="0"/>
                      <wp:wrapNone/>
                      <wp:docPr id="265580406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  <a:alpha val="38285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80D7F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      <v:fill opacity="25186f"/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644" w:type="dxa"/>
            <w:gridSpan w:val="5"/>
          </w:tcPr>
          <w:p w14:paraId="10F5A935" w14:textId="0C0120B5" w:rsidR="00816833" w:rsidRPr="004A5362" w:rsidRDefault="004A5362" w:rsidP="004A5362">
            <w:pPr>
              <w:pStyle w:val="Title"/>
            </w:pPr>
            <w:r>
              <w:t>Hamzah Alsalmi</w:t>
            </w:r>
          </w:p>
        </w:tc>
        <w:tc>
          <w:tcPr>
            <w:tcW w:w="3304" w:type="dxa"/>
          </w:tcPr>
          <w:p w14:paraId="3B691379" w14:textId="3BEAF058" w:rsidR="00816833" w:rsidRPr="00AF63DD" w:rsidRDefault="004A5362" w:rsidP="000930DF">
            <w:pPr>
              <w:jc w:val="right"/>
              <w:rPr>
                <w:lang w:val="fr-FR"/>
              </w:rPr>
            </w:pPr>
            <w:r>
              <w:t>Thornton, CO 80229</w:t>
            </w:r>
          </w:p>
          <w:p w14:paraId="491CCBCB" w14:textId="22F436E3" w:rsidR="00816833" w:rsidRPr="00AF63DD" w:rsidRDefault="004A5362" w:rsidP="000930DF">
            <w:pPr>
              <w:jc w:val="right"/>
              <w:rPr>
                <w:lang w:val="fr-FR"/>
              </w:rPr>
            </w:pPr>
            <w:r>
              <w:t>720.234.5081</w:t>
            </w:r>
          </w:p>
          <w:p w14:paraId="70C3057B" w14:textId="36B3CD04" w:rsidR="00816833" w:rsidRPr="00AF63DD" w:rsidRDefault="004A5362" w:rsidP="000930DF">
            <w:pPr>
              <w:jc w:val="right"/>
              <w:rPr>
                <w:lang w:val="fr-FR"/>
              </w:rPr>
            </w:pPr>
            <w:r>
              <w:t>hkalsalmi@hotmail.com</w:t>
            </w:r>
          </w:p>
          <w:p w14:paraId="04B63E9E" w14:textId="2E2DC12C" w:rsidR="00816833" w:rsidRPr="00AF63DD" w:rsidRDefault="00816833" w:rsidP="000930DF">
            <w:pPr>
              <w:jc w:val="right"/>
              <w:rPr>
                <w:shd w:val="clear" w:color="auto" w:fill="FFFFFF"/>
                <w:lang w:val="fr-FR"/>
              </w:rPr>
            </w:pPr>
          </w:p>
        </w:tc>
        <w:tc>
          <w:tcPr>
            <w:tcW w:w="118" w:type="dxa"/>
          </w:tcPr>
          <w:p w14:paraId="5E8CDB7C" w14:textId="051FAE2B" w:rsidR="00816833" w:rsidRPr="00AF63DD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02546C" w14:paraId="556F9178" w14:textId="77777777" w:rsidTr="00D207D0">
        <w:trPr>
          <w:trHeight w:val="390"/>
        </w:trPr>
        <w:tc>
          <w:tcPr>
            <w:tcW w:w="149" w:type="dxa"/>
          </w:tcPr>
          <w:p w14:paraId="403A535E" w14:textId="77777777" w:rsidR="00FC55B2" w:rsidRPr="00AF63DD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862" w:type="dxa"/>
            <w:gridSpan w:val="3"/>
            <w:tcBorders>
              <w:top w:val="single" w:sz="24" w:space="0" w:color="ACBCDF" w:themeColor="accent3" w:themeTint="99"/>
            </w:tcBorders>
          </w:tcPr>
          <w:p w14:paraId="189D1F28" w14:textId="77777777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99" w:type="dxa"/>
            <w:tcBorders>
              <w:top w:val="single" w:sz="24" w:space="0" w:color="E7E6E6" w:themeColor="background2"/>
            </w:tcBorders>
          </w:tcPr>
          <w:p w14:paraId="5EC10B7C" w14:textId="77777777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8687" w:type="dxa"/>
            <w:gridSpan w:val="2"/>
            <w:tcBorders>
              <w:top w:val="single" w:sz="24" w:space="0" w:color="E7E6E6" w:themeColor="background2"/>
            </w:tcBorders>
          </w:tcPr>
          <w:p w14:paraId="2EE2789A" w14:textId="77777777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18" w:type="dxa"/>
          </w:tcPr>
          <w:p w14:paraId="41397CA5" w14:textId="77777777" w:rsidR="00FC55B2" w:rsidRPr="00AF63DD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0930DF" w14:paraId="7A281B0F" w14:textId="77777777" w:rsidTr="00D207D0">
        <w:trPr>
          <w:trHeight w:val="1728"/>
        </w:trPr>
        <w:tc>
          <w:tcPr>
            <w:tcW w:w="149" w:type="dxa"/>
          </w:tcPr>
          <w:p w14:paraId="342C8608" w14:textId="77777777" w:rsidR="000930DF" w:rsidRPr="00AF63DD" w:rsidRDefault="000930DF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328" w:type="dxa"/>
            <w:tcBorders>
              <w:bottom w:val="single" w:sz="8" w:space="0" w:color="ACBCDF" w:themeColor="accent3" w:themeTint="99"/>
            </w:tcBorders>
          </w:tcPr>
          <w:p w14:paraId="2B1EA7CA" w14:textId="77777777" w:rsidR="000930DF" w:rsidRPr="00815A12" w:rsidRDefault="00000000" w:rsidP="000930DF">
            <w:pPr>
              <w:pStyle w:val="Heading1"/>
            </w:pPr>
            <w:sdt>
              <w:sdtPr>
                <w:id w:val="1965234404"/>
                <w:placeholder>
                  <w:docPart w:val="7ED9D7381B5A4992A6F4C626FD9BAC56"/>
                </w:placeholder>
                <w:temporary/>
                <w:showingPlcHdr/>
                <w15:appearance w15:val="hidden"/>
              </w:sdtPr>
              <w:sdtContent>
                <w:r w:rsidR="000930DF" w:rsidRPr="00812E93">
                  <w:t>EDUCATION</w:t>
                </w:r>
              </w:sdtContent>
            </w:sdt>
          </w:p>
          <w:p w14:paraId="5217C3C7" w14:textId="1BA1DF5D" w:rsidR="000930DF" w:rsidRDefault="000930DF" w:rsidP="000930DF"/>
        </w:tc>
        <w:tc>
          <w:tcPr>
            <w:tcW w:w="1534" w:type="dxa"/>
            <w:gridSpan w:val="2"/>
            <w:tcBorders>
              <w:bottom w:val="single" w:sz="8" w:space="0" w:color="ACBCDF" w:themeColor="accent3" w:themeTint="99"/>
            </w:tcBorders>
          </w:tcPr>
          <w:p w14:paraId="096BDF11" w14:textId="5E953BD2" w:rsidR="007C436F" w:rsidRDefault="001006E8" w:rsidP="007C436F">
            <w:r>
              <w:t xml:space="preserve">      </w:t>
            </w:r>
            <w:r w:rsidR="007C436F">
              <w:t>Jun 2018-</w:t>
            </w:r>
          </w:p>
          <w:p w14:paraId="73DFC925" w14:textId="0A595397" w:rsidR="007C436F" w:rsidRDefault="007C436F" w:rsidP="007C436F">
            <w:pPr>
              <w:jc w:val="right"/>
            </w:pPr>
            <w:r>
              <w:t>present</w:t>
            </w:r>
          </w:p>
          <w:p w14:paraId="23DA353A" w14:textId="77777777" w:rsidR="007C436F" w:rsidRDefault="007C436F" w:rsidP="000930DF">
            <w:pPr>
              <w:jc w:val="right"/>
            </w:pPr>
          </w:p>
          <w:p w14:paraId="6DA04A93" w14:textId="77777777" w:rsidR="007C436F" w:rsidRDefault="007C436F" w:rsidP="000930DF">
            <w:pPr>
              <w:jc w:val="right"/>
            </w:pPr>
          </w:p>
          <w:p w14:paraId="4775474D" w14:textId="77777777" w:rsidR="007C436F" w:rsidRDefault="007C436F" w:rsidP="000930DF">
            <w:pPr>
              <w:jc w:val="right"/>
            </w:pPr>
          </w:p>
          <w:p w14:paraId="39316AA5" w14:textId="77777777" w:rsidR="007C436F" w:rsidRDefault="007C436F" w:rsidP="000930DF">
            <w:pPr>
              <w:jc w:val="right"/>
            </w:pPr>
          </w:p>
          <w:p w14:paraId="016FD0D6" w14:textId="77777777" w:rsidR="007C436F" w:rsidRDefault="007C436F" w:rsidP="000930DF">
            <w:pPr>
              <w:jc w:val="right"/>
            </w:pPr>
          </w:p>
          <w:p w14:paraId="28CCFE1A" w14:textId="4AF9FB8E" w:rsidR="000930DF" w:rsidRDefault="00F04E4E" w:rsidP="000930DF">
            <w:pPr>
              <w:jc w:val="right"/>
            </w:pPr>
            <w:r>
              <w:t xml:space="preserve">  </w:t>
            </w:r>
            <w:r w:rsidR="007C436F">
              <w:t>Aug</w:t>
            </w:r>
            <w:r w:rsidR="004A5362">
              <w:t xml:space="preserve"> 201</w:t>
            </w:r>
            <w:r w:rsidR="007C436F">
              <w:t>6</w:t>
            </w:r>
            <w:r w:rsidR="004A5362">
              <w:t>-</w:t>
            </w:r>
          </w:p>
          <w:p w14:paraId="74BE897F" w14:textId="1B4B88D7" w:rsidR="004A5362" w:rsidRPr="00FC55B2" w:rsidRDefault="007C436F" w:rsidP="000930DF">
            <w:pPr>
              <w:jc w:val="right"/>
            </w:pPr>
            <w:r>
              <w:t>Jun 2018</w:t>
            </w:r>
          </w:p>
        </w:tc>
        <w:tc>
          <w:tcPr>
            <w:tcW w:w="399" w:type="dxa"/>
            <w:tcBorders>
              <w:bottom w:val="single" w:sz="8" w:space="0" w:color="ACBCDF" w:themeColor="accent3" w:themeTint="99"/>
            </w:tcBorders>
          </w:tcPr>
          <w:p w14:paraId="08C9511F" w14:textId="77777777" w:rsidR="000930DF" w:rsidRDefault="000930DF" w:rsidP="00CC5A64">
            <w:pPr>
              <w:rPr>
                <w:shd w:val="clear" w:color="auto" w:fill="FFFFFF"/>
              </w:rPr>
            </w:pPr>
          </w:p>
          <w:p w14:paraId="76F9B122" w14:textId="77777777" w:rsidR="002E382C" w:rsidRDefault="002E382C" w:rsidP="00CC5A64">
            <w:pPr>
              <w:rPr>
                <w:shd w:val="clear" w:color="auto" w:fill="FFFFFF"/>
              </w:rPr>
            </w:pPr>
          </w:p>
          <w:p w14:paraId="717964D8" w14:textId="77777777" w:rsidR="002E382C" w:rsidRDefault="002E382C" w:rsidP="00CC5A64">
            <w:pPr>
              <w:rPr>
                <w:shd w:val="clear" w:color="auto" w:fill="FFFFFF"/>
              </w:rPr>
            </w:pPr>
          </w:p>
          <w:p w14:paraId="082F7407" w14:textId="444D4B4A" w:rsidR="002E382C" w:rsidRDefault="001006E8" w:rsidP="00CC5A6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</w:p>
          <w:p w14:paraId="7BD700F5" w14:textId="77777777" w:rsidR="002E382C" w:rsidRDefault="002E382C" w:rsidP="00CC5A64">
            <w:pPr>
              <w:rPr>
                <w:shd w:val="clear" w:color="auto" w:fill="FFFFFF"/>
              </w:rPr>
            </w:pPr>
          </w:p>
          <w:p w14:paraId="556D8ECB" w14:textId="77777777" w:rsidR="002E382C" w:rsidRDefault="002E382C" w:rsidP="00CC5A64">
            <w:pPr>
              <w:rPr>
                <w:shd w:val="clear" w:color="auto" w:fill="FFFFFF"/>
              </w:rPr>
            </w:pPr>
          </w:p>
          <w:p w14:paraId="4CADD608" w14:textId="77777777" w:rsidR="002E382C" w:rsidRDefault="002E382C" w:rsidP="00CC5A64">
            <w:pPr>
              <w:rPr>
                <w:shd w:val="clear" w:color="auto" w:fill="FFFFFF"/>
              </w:rPr>
            </w:pPr>
          </w:p>
        </w:tc>
        <w:tc>
          <w:tcPr>
            <w:tcW w:w="8687" w:type="dxa"/>
            <w:gridSpan w:val="2"/>
            <w:tcBorders>
              <w:bottom w:val="single" w:sz="8" w:space="0" w:color="ACBCDF" w:themeColor="accent3" w:themeTint="99"/>
            </w:tcBorders>
          </w:tcPr>
          <w:p w14:paraId="661B74C4" w14:textId="62B9A4A4" w:rsidR="004A60E0" w:rsidRDefault="004A60E0" w:rsidP="004A60E0">
            <w:pPr>
              <w:rPr>
                <w:rFonts w:asciiTheme="majorHAnsi" w:eastAsiaTheme="majorEastAsia" w:hAnsiTheme="majorHAnsi" w:cstheme="majorBidi"/>
                <w:b/>
                <w:szCs w:val="26"/>
              </w:rPr>
            </w:pPr>
            <w:r w:rsidRPr="004A5362">
              <w:rPr>
                <w:rFonts w:asciiTheme="majorHAnsi" w:eastAsiaTheme="majorEastAsia" w:hAnsiTheme="majorHAnsi" w:cstheme="majorBidi"/>
                <w:b/>
                <w:szCs w:val="26"/>
              </w:rPr>
              <w:t>University of Colorado Denver</w:t>
            </w:r>
            <w:r>
              <w:rPr>
                <w:rFonts w:asciiTheme="majorHAnsi" w:eastAsiaTheme="majorEastAsia" w:hAnsiTheme="majorHAnsi" w:cstheme="majorBidi"/>
                <w:b/>
                <w:szCs w:val="26"/>
              </w:rPr>
              <w:t xml:space="preserve"> (2019-present)</w:t>
            </w:r>
          </w:p>
          <w:p w14:paraId="103878FF" w14:textId="49F06012" w:rsidR="004A5362" w:rsidRDefault="004A5362" w:rsidP="00FC55B2">
            <w:pPr>
              <w:rPr>
                <w:rFonts w:asciiTheme="majorHAnsi" w:eastAsiaTheme="majorEastAsia" w:hAnsiTheme="majorHAnsi" w:cstheme="majorBidi"/>
                <w:b/>
                <w:szCs w:val="26"/>
              </w:rPr>
            </w:pPr>
            <w:r w:rsidRPr="004A5362">
              <w:rPr>
                <w:rFonts w:asciiTheme="majorHAnsi" w:eastAsiaTheme="majorEastAsia" w:hAnsiTheme="majorHAnsi" w:cstheme="majorBidi"/>
                <w:b/>
                <w:szCs w:val="26"/>
              </w:rPr>
              <w:t>Community College of Denver</w:t>
            </w:r>
            <w:r>
              <w:rPr>
                <w:rFonts w:asciiTheme="majorHAnsi" w:eastAsiaTheme="majorEastAsia" w:hAnsiTheme="majorHAnsi" w:cstheme="majorBidi"/>
                <w:b/>
                <w:szCs w:val="26"/>
              </w:rPr>
              <w:t xml:space="preserve"> (2018-2019)</w:t>
            </w:r>
          </w:p>
          <w:p w14:paraId="5004D364" w14:textId="05A67D68" w:rsidR="004A5362" w:rsidRDefault="00325EAC" w:rsidP="004A5362">
            <w:r>
              <w:t xml:space="preserve">· </w:t>
            </w:r>
            <w:r w:rsidR="004A5362">
              <w:t>Bachelor of Science in Mechanical Engineering (2018-2023)</w:t>
            </w:r>
          </w:p>
          <w:p w14:paraId="642E82DC" w14:textId="5B0E09A2" w:rsidR="004A5362" w:rsidRDefault="004A5362" w:rsidP="004A5362">
            <w:r>
              <w:t>Switched major to pursue entrepreneurial interests.</w:t>
            </w:r>
          </w:p>
          <w:p w14:paraId="5944BBD9" w14:textId="77777777" w:rsidR="004A5362" w:rsidRDefault="004A5362" w:rsidP="004A5362"/>
          <w:p w14:paraId="39B7DC5F" w14:textId="5F25AC09" w:rsidR="000930DF" w:rsidRDefault="00325EAC" w:rsidP="004A5362">
            <w:r>
              <w:t xml:space="preserve">· </w:t>
            </w:r>
            <w:r w:rsidR="004A5362">
              <w:t>Bachelor of Science in Business Entrepreneurship (2023-present)</w:t>
            </w:r>
          </w:p>
          <w:p w14:paraId="56E82E4F" w14:textId="77777777" w:rsidR="002E382C" w:rsidRDefault="002E382C" w:rsidP="004A5362"/>
          <w:p w14:paraId="416496A0" w14:textId="13AB6720" w:rsidR="003B2677" w:rsidRDefault="007C436F" w:rsidP="003B2677">
            <w:pPr>
              <w:rPr>
                <w:rFonts w:asciiTheme="majorHAnsi" w:eastAsiaTheme="majorEastAsia" w:hAnsiTheme="majorHAnsi" w:cstheme="majorBidi"/>
                <w:b/>
                <w:szCs w:val="26"/>
              </w:rPr>
            </w:pPr>
            <w:r w:rsidRPr="007C436F">
              <w:rPr>
                <w:rFonts w:asciiTheme="majorHAnsi" w:eastAsiaTheme="majorEastAsia" w:hAnsiTheme="majorHAnsi" w:cstheme="majorBidi"/>
                <w:b/>
                <w:szCs w:val="26"/>
              </w:rPr>
              <w:t xml:space="preserve">Front Range Community College </w:t>
            </w:r>
            <w:r>
              <w:rPr>
                <w:rFonts w:asciiTheme="majorHAnsi" w:eastAsiaTheme="majorEastAsia" w:hAnsiTheme="majorHAnsi" w:cstheme="majorBidi"/>
                <w:b/>
                <w:szCs w:val="26"/>
              </w:rPr>
              <w:t>(ESL</w:t>
            </w:r>
            <w:r w:rsidR="003B2677">
              <w:rPr>
                <w:rFonts w:asciiTheme="majorHAnsi" w:eastAsiaTheme="majorEastAsia" w:hAnsiTheme="majorHAnsi" w:cstheme="majorBidi"/>
                <w:b/>
                <w:szCs w:val="26"/>
              </w:rPr>
              <w:t>)</w:t>
            </w:r>
          </w:p>
          <w:p w14:paraId="4EB72EBC" w14:textId="6EB033FF" w:rsidR="007C436F" w:rsidRPr="00644ED9" w:rsidRDefault="007C436F" w:rsidP="004A5362">
            <w:pPr>
              <w:rPr>
                <w:rFonts w:asciiTheme="majorHAnsi" w:eastAsiaTheme="majorEastAsia" w:hAnsiTheme="majorHAnsi" w:cstheme="majorBidi"/>
                <w:b/>
                <w:szCs w:val="26"/>
              </w:rPr>
            </w:pPr>
            <w:r w:rsidRPr="007C436F">
              <w:rPr>
                <w:rFonts w:asciiTheme="majorHAnsi" w:eastAsiaTheme="majorEastAsia" w:hAnsiTheme="majorHAnsi" w:cstheme="majorBidi"/>
                <w:b/>
                <w:szCs w:val="26"/>
              </w:rPr>
              <w:t>Colorado School Of English</w:t>
            </w:r>
          </w:p>
          <w:p w14:paraId="7B2AA058" w14:textId="77777777" w:rsidR="00644ED9" w:rsidRDefault="00F649D5" w:rsidP="004A5362">
            <w:r>
              <w:t xml:space="preserve">· </w:t>
            </w:r>
            <w:r w:rsidR="000711B1">
              <w:t>ESL/</w:t>
            </w:r>
            <w:r w:rsidR="007C436F" w:rsidRPr="007C436F">
              <w:t xml:space="preserve">English as a Second Language </w:t>
            </w:r>
          </w:p>
          <w:p w14:paraId="21197AC2" w14:textId="688D0A8F" w:rsidR="007C436F" w:rsidRPr="007C436F" w:rsidRDefault="00644ED9" w:rsidP="004A5362">
            <w:r>
              <w:t>· TOEFL</w:t>
            </w:r>
            <w:r w:rsidR="000F5A1C">
              <w:t>/</w:t>
            </w:r>
            <w:r w:rsidR="007C436F" w:rsidRPr="007C436F">
              <w:t>Test of English as a Foreign Language/College Prep.</w:t>
            </w:r>
          </w:p>
          <w:p w14:paraId="5D8DF7B6" w14:textId="77777777" w:rsidR="000930DF" w:rsidRDefault="000930DF" w:rsidP="00FC55B2">
            <w:pPr>
              <w:rPr>
                <w:shd w:val="clear" w:color="auto" w:fill="FFFFFF"/>
              </w:rPr>
            </w:pPr>
          </w:p>
        </w:tc>
        <w:tc>
          <w:tcPr>
            <w:tcW w:w="118" w:type="dxa"/>
          </w:tcPr>
          <w:p w14:paraId="2A64DABC" w14:textId="77777777" w:rsidR="000930DF" w:rsidRDefault="000930DF" w:rsidP="00815A12">
            <w:pPr>
              <w:rPr>
                <w:shd w:val="clear" w:color="auto" w:fill="FFFFFF"/>
              </w:rPr>
            </w:pPr>
          </w:p>
        </w:tc>
      </w:tr>
      <w:tr w:rsidR="00686C88" w14:paraId="48BADC4B" w14:textId="77777777" w:rsidTr="00D207D0">
        <w:trPr>
          <w:trHeight w:val="70"/>
        </w:trPr>
        <w:tc>
          <w:tcPr>
            <w:tcW w:w="149" w:type="dxa"/>
          </w:tcPr>
          <w:p w14:paraId="6FA31A90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2328" w:type="dxa"/>
            <w:tcBorders>
              <w:top w:val="single" w:sz="8" w:space="0" w:color="ACBCDF" w:themeColor="accent3" w:themeTint="99"/>
            </w:tcBorders>
          </w:tcPr>
          <w:p w14:paraId="5F3EF9ED" w14:textId="77777777" w:rsidR="00686C88" w:rsidRPr="00812E93" w:rsidRDefault="00686C88" w:rsidP="00686C88"/>
        </w:tc>
        <w:tc>
          <w:tcPr>
            <w:tcW w:w="1534" w:type="dxa"/>
            <w:gridSpan w:val="2"/>
            <w:tcBorders>
              <w:top w:val="single" w:sz="8" w:space="0" w:color="ACBCDF" w:themeColor="accent3" w:themeTint="99"/>
            </w:tcBorders>
          </w:tcPr>
          <w:p w14:paraId="0E06DD6E" w14:textId="77777777" w:rsidR="00686C88" w:rsidRPr="00812E93" w:rsidRDefault="00686C88" w:rsidP="00815A12">
            <w:pPr>
              <w:jc w:val="right"/>
            </w:pPr>
          </w:p>
        </w:tc>
        <w:tc>
          <w:tcPr>
            <w:tcW w:w="399" w:type="dxa"/>
            <w:tcBorders>
              <w:top w:val="single" w:sz="8" w:space="0" w:color="ACBCDF" w:themeColor="accent3" w:themeTint="99"/>
            </w:tcBorders>
          </w:tcPr>
          <w:p w14:paraId="386980C1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8687" w:type="dxa"/>
            <w:gridSpan w:val="2"/>
            <w:tcBorders>
              <w:top w:val="single" w:sz="8" w:space="0" w:color="ACBCDF" w:themeColor="accent3" w:themeTint="99"/>
            </w:tcBorders>
          </w:tcPr>
          <w:p w14:paraId="427D4401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18" w:type="dxa"/>
          </w:tcPr>
          <w:p w14:paraId="5AA6B6AC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008F095F" w14:textId="77777777" w:rsidTr="00D207D0">
        <w:trPr>
          <w:trHeight w:val="1152"/>
        </w:trPr>
        <w:tc>
          <w:tcPr>
            <w:tcW w:w="149" w:type="dxa"/>
          </w:tcPr>
          <w:p w14:paraId="43A21418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2328" w:type="dxa"/>
          </w:tcPr>
          <w:p w14:paraId="3BE9B74F" w14:textId="77777777" w:rsidR="00686C88" w:rsidRPr="00815A12" w:rsidRDefault="00000000" w:rsidP="000930DF">
            <w:pPr>
              <w:pStyle w:val="Heading1"/>
            </w:pPr>
            <w:sdt>
              <w:sdtPr>
                <w:id w:val="848218012"/>
                <w:placeholder>
                  <w:docPart w:val="6EF856B82DD548E0AB4B9E4E033657E1"/>
                </w:placeholder>
                <w:temporary/>
                <w:showingPlcHdr/>
                <w15:appearance w15:val="hidden"/>
              </w:sdtPr>
              <w:sdtContent>
                <w:r w:rsidR="000930DF" w:rsidRPr="00815A12">
                  <w:t>Professional experience</w:t>
                </w:r>
              </w:sdtContent>
            </w:sdt>
          </w:p>
        </w:tc>
        <w:tc>
          <w:tcPr>
            <w:tcW w:w="1534" w:type="dxa"/>
            <w:gridSpan w:val="2"/>
          </w:tcPr>
          <w:p w14:paraId="42404EA9" w14:textId="79A54245" w:rsidR="00F04E4E" w:rsidRDefault="00EB55C8" w:rsidP="00EB55C8">
            <w:r>
              <w:t xml:space="preserve">    </w:t>
            </w:r>
            <w:r w:rsidR="00F04E4E">
              <w:t xml:space="preserve">  </w:t>
            </w:r>
            <w:r w:rsidR="00607850">
              <w:t>Mar</w:t>
            </w:r>
            <w:r w:rsidR="00FE2C9B">
              <w:t xml:space="preserve"> </w:t>
            </w:r>
            <w:r w:rsidR="00167EFB">
              <w:t>2022</w:t>
            </w:r>
            <w:r>
              <w:t>-</w:t>
            </w:r>
            <w:r w:rsidR="00F04E4E">
              <w:t xml:space="preserve"> </w:t>
            </w:r>
          </w:p>
          <w:p w14:paraId="4B4B0CB2" w14:textId="37CC36CB" w:rsidR="00EB55C8" w:rsidRDefault="00EB55C8" w:rsidP="00EB55C8">
            <w:r>
              <w:t xml:space="preserve">      </w:t>
            </w:r>
            <w:r w:rsidR="003C38B3">
              <w:t xml:space="preserve">     present</w:t>
            </w:r>
            <w:r>
              <w:t xml:space="preserve">   </w:t>
            </w:r>
            <w:r w:rsidR="00593307">
              <w:t xml:space="preserve">   </w:t>
            </w:r>
          </w:p>
          <w:p w14:paraId="41091D4A" w14:textId="77777777" w:rsidR="003C38B3" w:rsidRDefault="003C38B3" w:rsidP="00EB55C8"/>
          <w:p w14:paraId="6C3F9492" w14:textId="77777777" w:rsidR="003C38B3" w:rsidRDefault="003C38B3" w:rsidP="00EB55C8"/>
          <w:p w14:paraId="799A03D8" w14:textId="77777777" w:rsidR="003C38B3" w:rsidRDefault="003C38B3" w:rsidP="00EB55C8"/>
          <w:p w14:paraId="6327677E" w14:textId="77777777" w:rsidR="00EB55C8" w:rsidRDefault="00EB55C8" w:rsidP="000930DF">
            <w:pPr>
              <w:jc w:val="right"/>
            </w:pPr>
          </w:p>
          <w:p w14:paraId="7725B2A9" w14:textId="77777777" w:rsidR="00EB55C8" w:rsidRDefault="00EB55C8" w:rsidP="000930DF">
            <w:pPr>
              <w:jc w:val="right"/>
            </w:pPr>
          </w:p>
          <w:p w14:paraId="5399140A" w14:textId="77777777" w:rsidR="00EB55C8" w:rsidRDefault="00EB55C8" w:rsidP="000930DF">
            <w:pPr>
              <w:jc w:val="right"/>
            </w:pPr>
          </w:p>
          <w:p w14:paraId="208C4AD0" w14:textId="2B597F57" w:rsidR="00686C88" w:rsidRDefault="00593307" w:rsidP="00EB55C8">
            <w:r>
              <w:t xml:space="preserve">      </w:t>
            </w:r>
            <w:r w:rsidR="003C38B3">
              <w:t>J</w:t>
            </w:r>
            <w:r w:rsidR="007D5128">
              <w:t>un</w:t>
            </w:r>
            <w:r w:rsidR="001B56B8">
              <w:t xml:space="preserve"> 202</w:t>
            </w:r>
            <w:r w:rsidR="00913CB2">
              <w:t>2</w:t>
            </w:r>
            <w:r w:rsidR="001B56B8">
              <w:t>-</w:t>
            </w:r>
          </w:p>
          <w:p w14:paraId="102A1C55" w14:textId="34C58868" w:rsidR="001B56B8" w:rsidRPr="00812E93" w:rsidRDefault="001B56B8" w:rsidP="000930DF">
            <w:pPr>
              <w:jc w:val="right"/>
            </w:pPr>
            <w:r>
              <w:t>Sept 2023</w:t>
            </w:r>
          </w:p>
        </w:tc>
        <w:tc>
          <w:tcPr>
            <w:tcW w:w="399" w:type="dxa"/>
          </w:tcPr>
          <w:p w14:paraId="3A8D990F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8687" w:type="dxa"/>
            <w:gridSpan w:val="2"/>
          </w:tcPr>
          <w:p w14:paraId="6535A66B" w14:textId="3CB79D06" w:rsidR="00686C88" w:rsidRPr="00D77B80" w:rsidRDefault="008B62B8" w:rsidP="00686C88">
            <w:pPr>
              <w:pStyle w:val="Heading2"/>
            </w:pPr>
            <w:r w:rsidRPr="001006E8">
              <w:t>Delivery Driver</w:t>
            </w:r>
            <w:r>
              <w:t xml:space="preserve"> – DoorDash – Denver, Colorado</w:t>
            </w:r>
          </w:p>
          <w:p w14:paraId="461147CF" w14:textId="6B2C3B9A" w:rsidR="008B62B8" w:rsidRDefault="008B62B8" w:rsidP="008B62B8">
            <w:r>
              <w:t>· Delivered orders while complying with DoorDash's customer service and food hygiene policies.</w:t>
            </w:r>
          </w:p>
          <w:p w14:paraId="1FFCAAF1" w14:textId="1AF76CAD" w:rsidR="008B62B8" w:rsidRDefault="008B62B8" w:rsidP="008B62B8">
            <w:r>
              <w:t>· Used the DoorDash app to set availability, accept deliveries, and locate customers.</w:t>
            </w:r>
          </w:p>
          <w:p w14:paraId="563E4C22" w14:textId="02680248" w:rsidR="00686C88" w:rsidRDefault="008B62B8" w:rsidP="008B62B8">
            <w:r>
              <w:t>· Maintained a 100% delivery completion rate with a 4.9/5 rating for customer service.</w:t>
            </w:r>
          </w:p>
          <w:p w14:paraId="5577AF51" w14:textId="77777777" w:rsidR="00EB55C8" w:rsidRDefault="00EB55C8" w:rsidP="008B62B8"/>
          <w:p w14:paraId="625AF01C" w14:textId="183B925F" w:rsidR="00EB55C8" w:rsidRDefault="00EB55C8" w:rsidP="00EB55C8">
            <w:pPr>
              <w:pStyle w:val="Heading2"/>
            </w:pPr>
            <w:r>
              <w:t>Sales Associate – Calvin Klein – Thornton, Colorado</w:t>
            </w:r>
          </w:p>
          <w:p w14:paraId="493158E6" w14:textId="6B9DA570" w:rsidR="006752B4" w:rsidRDefault="006752B4" w:rsidP="006752B4">
            <w:r>
              <w:t>· Greet</w:t>
            </w:r>
            <w:r w:rsidR="000773A0">
              <w:t>ed</w:t>
            </w:r>
            <w:r>
              <w:t xml:space="preserve"> and </w:t>
            </w:r>
            <w:r w:rsidR="000773A0">
              <w:t>assisted</w:t>
            </w:r>
            <w:r>
              <w:t xml:space="preserve"> every customer; </w:t>
            </w:r>
            <w:r w:rsidR="00913DBA">
              <w:t>focused</w:t>
            </w:r>
            <w:r>
              <w:t xml:space="preserve"> on customer engagement and suggestive selling to drive UPT and conversion.</w:t>
            </w:r>
          </w:p>
          <w:p w14:paraId="052C3A56" w14:textId="3FB04F85" w:rsidR="006752B4" w:rsidRDefault="006752B4" w:rsidP="006752B4">
            <w:r>
              <w:t>· Maintain</w:t>
            </w:r>
            <w:r w:rsidR="008F138F">
              <w:t>ed</w:t>
            </w:r>
            <w:r>
              <w:t xml:space="preserve"> an in-depth knowledge of products and promotions to help explain value and build brand loyalty.</w:t>
            </w:r>
          </w:p>
          <w:p w14:paraId="0CC6B35C" w14:textId="73DC3A95" w:rsidR="006752B4" w:rsidRDefault="006752B4" w:rsidP="006752B4">
            <w:r>
              <w:t>· Uph</w:t>
            </w:r>
            <w:r w:rsidR="008F138F">
              <w:t>eld</w:t>
            </w:r>
            <w:r>
              <w:t xml:space="preserve"> backstock organization and </w:t>
            </w:r>
            <w:r w:rsidR="00913DBA">
              <w:t>adhere</w:t>
            </w:r>
            <w:r>
              <w:t xml:space="preserve"> to all company tools, policies, and procedures.</w:t>
            </w:r>
          </w:p>
          <w:p w14:paraId="3DDB9A27" w14:textId="066287D3" w:rsidR="006752B4" w:rsidRDefault="006752B4" w:rsidP="006752B4">
            <w:r>
              <w:t>· Maintain</w:t>
            </w:r>
            <w:r w:rsidR="008F138F">
              <w:t>ed</w:t>
            </w:r>
            <w:r>
              <w:t xml:space="preserve"> awareness of potential theft and </w:t>
            </w:r>
            <w:r w:rsidR="00913DBA">
              <w:t>reported</w:t>
            </w:r>
            <w:r>
              <w:t xml:space="preserve"> management concerns.</w:t>
            </w:r>
          </w:p>
          <w:p w14:paraId="2CB599D1" w14:textId="3D3EA5F1" w:rsidR="006752B4" w:rsidRDefault="006752B4" w:rsidP="006752B4">
            <w:r>
              <w:t>· Celebrate</w:t>
            </w:r>
            <w:r w:rsidR="00BE3BD4">
              <w:t>d</w:t>
            </w:r>
            <w:r>
              <w:t xml:space="preserve"> and embrace</w:t>
            </w:r>
            <w:r w:rsidR="00BE3BD4">
              <w:t>d</w:t>
            </w:r>
            <w:r>
              <w:t xml:space="preserve"> individuality, inclusion, and partnership; </w:t>
            </w:r>
            <w:r w:rsidR="00913DBA">
              <w:t>built</w:t>
            </w:r>
            <w:r>
              <w:t xml:space="preserve"> relationships and </w:t>
            </w:r>
            <w:r w:rsidR="00913DBA">
              <w:t>sought</w:t>
            </w:r>
            <w:r>
              <w:t xml:space="preserve"> feedback for continuous self-development.</w:t>
            </w:r>
          </w:p>
          <w:p w14:paraId="3B023D6C" w14:textId="3343EE72" w:rsidR="006752B4" w:rsidRPr="006752B4" w:rsidRDefault="006752B4" w:rsidP="006752B4">
            <w:r>
              <w:t>· Embrace</w:t>
            </w:r>
            <w:r w:rsidR="00BE3BD4">
              <w:t>d</w:t>
            </w:r>
            <w:r>
              <w:t xml:space="preserve"> innovation, change, and company initiatives; work</w:t>
            </w:r>
            <w:r w:rsidR="00BE3BD4">
              <w:t>ed</w:t>
            </w:r>
            <w:r>
              <w:t xml:space="preserve"> collaboratively to accomplish brand goals and objectives.</w:t>
            </w:r>
          </w:p>
          <w:p w14:paraId="2EFB9875" w14:textId="73B40B2F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18" w:type="dxa"/>
          </w:tcPr>
          <w:p w14:paraId="05148DC2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26B3AB7F" w14:textId="77777777" w:rsidTr="00D207D0">
        <w:trPr>
          <w:trHeight w:val="1152"/>
        </w:trPr>
        <w:tc>
          <w:tcPr>
            <w:tcW w:w="149" w:type="dxa"/>
          </w:tcPr>
          <w:p w14:paraId="0A67365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2328" w:type="dxa"/>
          </w:tcPr>
          <w:p w14:paraId="349C5D42" w14:textId="77777777" w:rsidR="00686C88" w:rsidRPr="00812E93" w:rsidRDefault="00686C88" w:rsidP="00686C88"/>
        </w:tc>
        <w:tc>
          <w:tcPr>
            <w:tcW w:w="1534" w:type="dxa"/>
            <w:gridSpan w:val="2"/>
          </w:tcPr>
          <w:p w14:paraId="2D18187B" w14:textId="5D3EB184" w:rsidR="00686C88" w:rsidRDefault="00D034B6" w:rsidP="005024EA">
            <w:pPr>
              <w:jc w:val="right"/>
            </w:pPr>
            <w:r>
              <w:t xml:space="preserve"> </w:t>
            </w:r>
            <w:r w:rsidR="00715EFE">
              <w:t>Jan</w:t>
            </w:r>
            <w:r w:rsidR="001006E8">
              <w:t xml:space="preserve"> 20</w:t>
            </w:r>
            <w:r>
              <w:t>20</w:t>
            </w:r>
          </w:p>
          <w:p w14:paraId="6DB26E0D" w14:textId="55874428" w:rsidR="001006E8" w:rsidRPr="00812E93" w:rsidRDefault="00D034B6" w:rsidP="005024EA">
            <w:pPr>
              <w:jc w:val="right"/>
            </w:pPr>
            <w:r>
              <w:t xml:space="preserve">    </w:t>
            </w:r>
            <w:r w:rsidR="00F04E4E">
              <w:t xml:space="preserve"> </w:t>
            </w:r>
            <w:r w:rsidR="00A9102A">
              <w:t xml:space="preserve"> </w:t>
            </w:r>
            <w:r w:rsidR="00D668F2">
              <w:t xml:space="preserve">  </w:t>
            </w:r>
            <w:r w:rsidR="00A9102A">
              <w:t xml:space="preserve"> </w:t>
            </w:r>
            <w:r w:rsidR="00D668F2">
              <w:t>Jul 2021</w:t>
            </w:r>
          </w:p>
        </w:tc>
        <w:tc>
          <w:tcPr>
            <w:tcW w:w="399" w:type="dxa"/>
          </w:tcPr>
          <w:p w14:paraId="7134CC56" w14:textId="2E5335BA" w:rsidR="00686C88" w:rsidRDefault="001006E8" w:rsidP="00686C8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687" w:type="dxa"/>
            <w:gridSpan w:val="2"/>
          </w:tcPr>
          <w:p w14:paraId="118FFF26" w14:textId="0BF93EFF" w:rsidR="00686C88" w:rsidRPr="00D77B80" w:rsidRDefault="001006E8" w:rsidP="00686C88">
            <w:pPr>
              <w:pStyle w:val="Heading2"/>
            </w:pPr>
            <w:r w:rsidRPr="001006E8">
              <w:t>Delivery Driver</w:t>
            </w:r>
            <w:r>
              <w:t xml:space="preserve"> – </w:t>
            </w:r>
            <w:r w:rsidR="001B56B8">
              <w:t xml:space="preserve">Amazon - </w:t>
            </w:r>
            <w:r>
              <w:t>Thornton, Colorado</w:t>
            </w:r>
          </w:p>
          <w:p w14:paraId="1E096927" w14:textId="60A745D3" w:rsidR="0007593D" w:rsidRDefault="0007593D" w:rsidP="0007593D">
            <w:r>
              <w:t>· Drove a company delivery van to drop off packages to customers within their community.</w:t>
            </w:r>
          </w:p>
          <w:p w14:paraId="6A13BCA1" w14:textId="77777777" w:rsidR="0007593D" w:rsidRDefault="0007593D" w:rsidP="0007593D">
            <w:r>
              <w:t>· Follows strict safety standards on and off the road</w:t>
            </w:r>
          </w:p>
          <w:p w14:paraId="123866ED" w14:textId="77777777" w:rsidR="0007593D" w:rsidRDefault="0007593D" w:rsidP="0007593D">
            <w:r>
              <w:t>· Interacts with customers and the public in a professional and positive manner</w:t>
            </w:r>
          </w:p>
          <w:p w14:paraId="5C3C0AAD" w14:textId="57348686" w:rsidR="00686C88" w:rsidRDefault="0007593D" w:rsidP="0007593D">
            <w:r>
              <w:t>· Use</w:t>
            </w:r>
            <w:r w:rsidR="00392015">
              <w:t>d</w:t>
            </w:r>
            <w:r>
              <w:t xml:space="preserve"> handheld technology to deliver customer packages, manage delivery progress, and solve obstacles.</w:t>
            </w:r>
          </w:p>
          <w:p w14:paraId="06727FB2" w14:textId="77777777" w:rsidR="00686C88" w:rsidRPr="00686C88" w:rsidRDefault="00686C88" w:rsidP="00686C88">
            <w:pPr>
              <w:rPr>
                <w:rFonts w:cs="Al Tarikh"/>
                <w:szCs w:val="20"/>
              </w:rPr>
            </w:pPr>
          </w:p>
        </w:tc>
        <w:tc>
          <w:tcPr>
            <w:tcW w:w="118" w:type="dxa"/>
          </w:tcPr>
          <w:p w14:paraId="719971E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10A55936" w14:textId="77777777" w:rsidTr="00D207D0">
        <w:trPr>
          <w:trHeight w:val="1152"/>
        </w:trPr>
        <w:tc>
          <w:tcPr>
            <w:tcW w:w="149" w:type="dxa"/>
          </w:tcPr>
          <w:p w14:paraId="55C6F549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2328" w:type="dxa"/>
          </w:tcPr>
          <w:p w14:paraId="4CBCDCAB" w14:textId="77777777" w:rsidR="00686C88" w:rsidRPr="00812E93" w:rsidRDefault="00686C88" w:rsidP="00686C88"/>
        </w:tc>
        <w:tc>
          <w:tcPr>
            <w:tcW w:w="1534" w:type="dxa"/>
            <w:gridSpan w:val="2"/>
          </w:tcPr>
          <w:p w14:paraId="04250143" w14:textId="38E345DA" w:rsidR="00686C88" w:rsidRDefault="001006E8" w:rsidP="001006E8">
            <w:r>
              <w:t xml:space="preserve">  </w:t>
            </w:r>
            <w:r w:rsidR="00593307">
              <w:t xml:space="preserve">  </w:t>
            </w:r>
            <w:r>
              <w:t>S</w:t>
            </w:r>
            <w:r w:rsidR="00190323">
              <w:t>ept</w:t>
            </w:r>
            <w:r>
              <w:t xml:space="preserve"> </w:t>
            </w:r>
            <w:r w:rsidR="00190323">
              <w:t>2018-</w:t>
            </w:r>
          </w:p>
          <w:p w14:paraId="046A5C39" w14:textId="198EA3A5" w:rsidR="00190323" w:rsidRPr="00812E93" w:rsidRDefault="00D034B6" w:rsidP="00D034B6">
            <w:pPr>
              <w:jc w:val="center"/>
            </w:pPr>
            <w:r>
              <w:t xml:space="preserve">   </w:t>
            </w:r>
            <w:r w:rsidR="00593307">
              <w:t xml:space="preserve">   </w:t>
            </w:r>
            <w:r>
              <w:t>Dec</w:t>
            </w:r>
            <w:r w:rsidR="00190323">
              <w:t xml:space="preserve"> 2019</w:t>
            </w:r>
          </w:p>
        </w:tc>
        <w:tc>
          <w:tcPr>
            <w:tcW w:w="399" w:type="dxa"/>
          </w:tcPr>
          <w:p w14:paraId="7F60B0D9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8687" w:type="dxa"/>
            <w:gridSpan w:val="2"/>
          </w:tcPr>
          <w:p w14:paraId="3B6D733D" w14:textId="4DC3D8B2" w:rsidR="00686C88" w:rsidRPr="00D77B80" w:rsidRDefault="00190323" w:rsidP="00003CC4">
            <w:pPr>
              <w:pStyle w:val="Heading2"/>
            </w:pPr>
            <w:r>
              <w:t>Driver – Lyft – Denver, Colorado</w:t>
            </w:r>
          </w:p>
          <w:p w14:paraId="23BEFD77" w14:textId="118A839C" w:rsidR="00190323" w:rsidRDefault="00190323" w:rsidP="00003CC4">
            <w:r>
              <w:t>· Ensured that customers arrived safely and timely to their destination while creating customer satisfaction</w:t>
            </w:r>
            <w:r w:rsidR="00B1290F">
              <w:t>.</w:t>
            </w:r>
          </w:p>
          <w:p w14:paraId="710E91B3" w14:textId="7EA24D5D" w:rsidR="00190323" w:rsidRDefault="00190323" w:rsidP="00003CC4">
            <w:r>
              <w:t>· Managed routes using iPhone app technology</w:t>
            </w:r>
            <w:r w:rsidR="0007593D">
              <w:t>, and maintained files to track mileage, maintenance, and miscellaneous expenses.</w:t>
            </w:r>
          </w:p>
          <w:p w14:paraId="56F86734" w14:textId="75FE0CF7" w:rsidR="00190323" w:rsidRDefault="00190323" w:rsidP="00003CC4">
            <w:r>
              <w:lastRenderedPageBreak/>
              <w:t>· Demonstrated ability to deal peacefully with unforeseen circumstances or delays and use advanced driving techniques to improve time management and safety</w:t>
            </w:r>
            <w:r w:rsidR="0007593D">
              <w:t>, while maintaining a 5-star rating.</w:t>
            </w:r>
          </w:p>
          <w:p w14:paraId="764D086F" w14:textId="3F94F816" w:rsidR="00686C88" w:rsidRDefault="00190323" w:rsidP="00003CC4">
            <w:pPr>
              <w:rPr>
                <w:shd w:val="clear" w:color="auto" w:fill="FFFFFF"/>
              </w:rPr>
            </w:pPr>
            <w:r>
              <w:t xml:space="preserve">· Assured that the vehicle is maintained in excellent condition and is cleaned regularly, and In-depth knowledge of vehicle maintenance is applied. </w:t>
            </w:r>
          </w:p>
        </w:tc>
        <w:tc>
          <w:tcPr>
            <w:tcW w:w="118" w:type="dxa"/>
          </w:tcPr>
          <w:p w14:paraId="044971F4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7BB2AED1" w14:textId="77777777" w:rsidTr="00D207D0">
        <w:trPr>
          <w:trHeight w:val="80"/>
        </w:trPr>
        <w:tc>
          <w:tcPr>
            <w:tcW w:w="149" w:type="dxa"/>
          </w:tcPr>
          <w:p w14:paraId="325C2F9B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2328" w:type="dxa"/>
            <w:tcBorders>
              <w:bottom w:val="single" w:sz="8" w:space="0" w:color="ACBCDF" w:themeColor="accent3" w:themeTint="99"/>
            </w:tcBorders>
          </w:tcPr>
          <w:p w14:paraId="159B0FA0" w14:textId="77777777" w:rsidR="00686C88" w:rsidRPr="00812E93" w:rsidRDefault="00686C88" w:rsidP="00686C88"/>
        </w:tc>
        <w:tc>
          <w:tcPr>
            <w:tcW w:w="1534" w:type="dxa"/>
            <w:gridSpan w:val="2"/>
            <w:tcBorders>
              <w:bottom w:val="single" w:sz="8" w:space="0" w:color="ACBCDF" w:themeColor="accent3" w:themeTint="99"/>
            </w:tcBorders>
          </w:tcPr>
          <w:p w14:paraId="78B31715" w14:textId="3BB92111" w:rsidR="00686C88" w:rsidRPr="00812E93" w:rsidRDefault="00686C88" w:rsidP="005024EA">
            <w:pPr>
              <w:jc w:val="right"/>
            </w:pPr>
          </w:p>
        </w:tc>
        <w:tc>
          <w:tcPr>
            <w:tcW w:w="399" w:type="dxa"/>
            <w:tcBorders>
              <w:bottom w:val="single" w:sz="8" w:space="0" w:color="ACBCDF" w:themeColor="accent3" w:themeTint="99"/>
            </w:tcBorders>
          </w:tcPr>
          <w:p w14:paraId="0989760C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8687" w:type="dxa"/>
            <w:gridSpan w:val="2"/>
            <w:tcBorders>
              <w:bottom w:val="single" w:sz="8" w:space="0" w:color="ACBCDF" w:themeColor="accent3" w:themeTint="99"/>
            </w:tcBorders>
          </w:tcPr>
          <w:p w14:paraId="316B749B" w14:textId="774975C9" w:rsidR="008B62B8" w:rsidRDefault="008B62B8" w:rsidP="00003CC4">
            <w:pPr>
              <w:rPr>
                <w:shd w:val="clear" w:color="auto" w:fill="FFFFFF"/>
              </w:rPr>
            </w:pPr>
          </w:p>
        </w:tc>
        <w:tc>
          <w:tcPr>
            <w:tcW w:w="118" w:type="dxa"/>
          </w:tcPr>
          <w:p w14:paraId="02651A68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494145C5" w14:textId="77777777" w:rsidTr="00D207D0">
        <w:trPr>
          <w:trHeight w:val="180"/>
        </w:trPr>
        <w:tc>
          <w:tcPr>
            <w:tcW w:w="149" w:type="dxa"/>
          </w:tcPr>
          <w:p w14:paraId="10E97A1F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2328" w:type="dxa"/>
            <w:tcBorders>
              <w:top w:val="single" w:sz="8" w:space="0" w:color="ACBCDF" w:themeColor="accent3" w:themeTint="99"/>
            </w:tcBorders>
          </w:tcPr>
          <w:p w14:paraId="67FEBAEB" w14:textId="77777777" w:rsidR="00686C88" w:rsidRPr="00812E93" w:rsidRDefault="00686C88" w:rsidP="00686C88"/>
        </w:tc>
        <w:tc>
          <w:tcPr>
            <w:tcW w:w="1534" w:type="dxa"/>
            <w:gridSpan w:val="2"/>
            <w:tcBorders>
              <w:top w:val="single" w:sz="8" w:space="0" w:color="ACBCDF" w:themeColor="accent3" w:themeTint="99"/>
            </w:tcBorders>
          </w:tcPr>
          <w:p w14:paraId="3255CA66" w14:textId="77777777" w:rsidR="00686C88" w:rsidRPr="00812E93" w:rsidRDefault="00686C88" w:rsidP="00686C88"/>
        </w:tc>
        <w:tc>
          <w:tcPr>
            <w:tcW w:w="399" w:type="dxa"/>
            <w:tcBorders>
              <w:top w:val="single" w:sz="8" w:space="0" w:color="ACBCDF" w:themeColor="accent3" w:themeTint="99"/>
            </w:tcBorders>
          </w:tcPr>
          <w:p w14:paraId="20427CA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8687" w:type="dxa"/>
            <w:gridSpan w:val="2"/>
            <w:tcBorders>
              <w:top w:val="single" w:sz="8" w:space="0" w:color="ACBCDF" w:themeColor="accent3" w:themeTint="99"/>
            </w:tcBorders>
          </w:tcPr>
          <w:p w14:paraId="31B4E517" w14:textId="77777777" w:rsidR="00686C88" w:rsidRPr="00D77B80" w:rsidRDefault="00686C88" w:rsidP="00686C88"/>
        </w:tc>
        <w:tc>
          <w:tcPr>
            <w:tcW w:w="118" w:type="dxa"/>
          </w:tcPr>
          <w:p w14:paraId="03C575B5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5F05C6E2" w14:textId="77777777" w:rsidTr="00D207D0">
        <w:trPr>
          <w:trHeight w:val="1008"/>
        </w:trPr>
        <w:tc>
          <w:tcPr>
            <w:tcW w:w="149" w:type="dxa"/>
          </w:tcPr>
          <w:p w14:paraId="681E6610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2328" w:type="dxa"/>
            <w:tcBorders>
              <w:bottom w:val="single" w:sz="8" w:space="0" w:color="ACBCDF" w:themeColor="accent3" w:themeTint="99"/>
            </w:tcBorders>
          </w:tcPr>
          <w:p w14:paraId="713E694C" w14:textId="77777777" w:rsidR="00686C88" w:rsidRPr="0002546C" w:rsidRDefault="00000000" w:rsidP="0002546C">
            <w:pPr>
              <w:pStyle w:val="Heading1"/>
            </w:pPr>
            <w:sdt>
              <w:sdtPr>
                <w:id w:val="-1019147263"/>
                <w:placeholder>
                  <w:docPart w:val="E190D7E5F91B49288A3345559E413DBE"/>
                </w:placeholder>
                <w:temporary/>
                <w:showingPlcHdr/>
                <w15:appearance w15:val="hidden"/>
              </w:sdtPr>
              <w:sdtContent>
                <w:r w:rsidR="00686C88" w:rsidRPr="0002546C">
                  <w:rPr>
                    <w:rStyle w:val="Heading1Char"/>
                    <w:b/>
                    <w:caps/>
                  </w:rPr>
                  <w:t>Skills &amp; Abilities</w:t>
                </w:r>
              </w:sdtContent>
            </w:sdt>
          </w:p>
        </w:tc>
        <w:tc>
          <w:tcPr>
            <w:tcW w:w="944" w:type="dxa"/>
            <w:tcBorders>
              <w:bottom w:val="single" w:sz="8" w:space="0" w:color="ACBCDF" w:themeColor="accent3" w:themeTint="99"/>
            </w:tcBorders>
          </w:tcPr>
          <w:p w14:paraId="025A819F" w14:textId="77777777" w:rsidR="00686C88" w:rsidRPr="00812E93" w:rsidRDefault="00686C88" w:rsidP="00686C88"/>
        </w:tc>
        <w:tc>
          <w:tcPr>
            <w:tcW w:w="9676" w:type="dxa"/>
            <w:gridSpan w:val="4"/>
            <w:tcBorders>
              <w:bottom w:val="single" w:sz="8" w:space="0" w:color="ACBCDF" w:themeColor="accent3" w:themeTint="99"/>
            </w:tcBorders>
          </w:tcPr>
          <w:p w14:paraId="652B71B9" w14:textId="4EABAD4F" w:rsidR="00686C88" w:rsidRPr="00132DD4" w:rsidRDefault="006752B4" w:rsidP="00686C88">
            <w:pPr>
              <w:pStyle w:val="ListBullet"/>
            </w:pPr>
            <w:r w:rsidRPr="006752B4">
              <w:t>· Excellent written and verbal communication skills (Arabic/English) · Confident, articulate, and professional speaking abilities · Empathic listener and persuasive speaker ·</w:t>
            </w:r>
          </w:p>
          <w:p w14:paraId="4EB6B28E" w14:textId="1F25CADF" w:rsidR="00686C88" w:rsidRPr="00132DD4" w:rsidRDefault="006752B4" w:rsidP="000930DF">
            <w:pPr>
              <w:pStyle w:val="ListBullet"/>
            </w:pPr>
            <w:r w:rsidRPr="006752B4">
              <w:t xml:space="preserve">· Know how to adapt </w:t>
            </w:r>
            <w:r>
              <w:t>to</w:t>
            </w:r>
            <w:r w:rsidRPr="006752B4">
              <w:t xml:space="preserve"> any changes that are rolled out or may happen </w:t>
            </w:r>
            <w:r>
              <w:t>daily</w:t>
            </w:r>
            <w:r w:rsidRPr="006752B4">
              <w:t xml:space="preserve"> · Ability to work independently in a fast-paced environment · Commended for reliability and trustworthiness ·</w:t>
            </w:r>
          </w:p>
          <w:p w14:paraId="51ECD517" w14:textId="055CBDDA" w:rsidR="00686C88" w:rsidRDefault="006752B4" w:rsidP="00686C88">
            <w:pPr>
              <w:pStyle w:val="ListBullet"/>
            </w:pPr>
            <w:r w:rsidRPr="006752B4">
              <w:t>· Able to lead others in high-demand situations · Coaching, guiding, or training · Delegating tasks or responsibilities · Proven leadership and organizational abilities · A genuine desire to achieve, excel and evolve ·</w:t>
            </w:r>
          </w:p>
          <w:p w14:paraId="05B7B597" w14:textId="77777777" w:rsidR="00104ADC" w:rsidRPr="00D77B80" w:rsidRDefault="00104ADC" w:rsidP="00104ADC"/>
        </w:tc>
        <w:tc>
          <w:tcPr>
            <w:tcW w:w="118" w:type="dxa"/>
          </w:tcPr>
          <w:p w14:paraId="73BE1A59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2B87CB7E" w14:textId="77777777" w:rsidTr="00D207D0">
        <w:trPr>
          <w:trHeight w:val="180"/>
        </w:trPr>
        <w:tc>
          <w:tcPr>
            <w:tcW w:w="149" w:type="dxa"/>
          </w:tcPr>
          <w:p w14:paraId="7BABC45C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2328" w:type="dxa"/>
            <w:tcBorders>
              <w:top w:val="single" w:sz="8" w:space="0" w:color="ACBCDF" w:themeColor="accent3" w:themeTint="99"/>
            </w:tcBorders>
          </w:tcPr>
          <w:p w14:paraId="0798EBB8" w14:textId="77777777" w:rsidR="00686C88" w:rsidRPr="00812E93" w:rsidRDefault="00686C88" w:rsidP="00686C88"/>
        </w:tc>
        <w:tc>
          <w:tcPr>
            <w:tcW w:w="1534" w:type="dxa"/>
            <w:gridSpan w:val="2"/>
            <w:tcBorders>
              <w:top w:val="single" w:sz="8" w:space="0" w:color="ACBCDF" w:themeColor="accent3" w:themeTint="99"/>
            </w:tcBorders>
          </w:tcPr>
          <w:p w14:paraId="1097B3B5" w14:textId="77777777" w:rsidR="00686C88" w:rsidRPr="00812E93" w:rsidRDefault="00686C88" w:rsidP="00686C88"/>
        </w:tc>
        <w:tc>
          <w:tcPr>
            <w:tcW w:w="399" w:type="dxa"/>
            <w:tcBorders>
              <w:top w:val="single" w:sz="8" w:space="0" w:color="ACBCDF" w:themeColor="accent3" w:themeTint="99"/>
            </w:tcBorders>
          </w:tcPr>
          <w:p w14:paraId="26D5F3A2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8687" w:type="dxa"/>
            <w:gridSpan w:val="2"/>
            <w:tcBorders>
              <w:top w:val="single" w:sz="8" w:space="0" w:color="ACBCDF" w:themeColor="accent3" w:themeTint="99"/>
            </w:tcBorders>
          </w:tcPr>
          <w:p w14:paraId="78F04F43" w14:textId="77777777" w:rsidR="00686C88" w:rsidRPr="00D77B80" w:rsidRDefault="00686C88" w:rsidP="00686C88"/>
        </w:tc>
        <w:tc>
          <w:tcPr>
            <w:tcW w:w="118" w:type="dxa"/>
          </w:tcPr>
          <w:p w14:paraId="361DAD22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718C6ADB" w14:textId="77777777" w:rsidTr="00D207D0">
        <w:trPr>
          <w:trHeight w:val="450"/>
        </w:trPr>
        <w:tc>
          <w:tcPr>
            <w:tcW w:w="149" w:type="dxa"/>
          </w:tcPr>
          <w:p w14:paraId="139667F5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3862" w:type="dxa"/>
            <w:gridSpan w:val="3"/>
          </w:tcPr>
          <w:p w14:paraId="0C1EEAEA" w14:textId="4C040192" w:rsidR="00686C88" w:rsidRPr="00815A12" w:rsidRDefault="006752B4" w:rsidP="00815A12">
            <w:pPr>
              <w:pStyle w:val="Heading1"/>
            </w:pPr>
            <w:r>
              <w:t>references</w:t>
            </w:r>
          </w:p>
          <w:p w14:paraId="1926BC5F" w14:textId="77777777" w:rsidR="00686C88" w:rsidRPr="00812E93" w:rsidRDefault="00686C88" w:rsidP="00686C88"/>
        </w:tc>
        <w:tc>
          <w:tcPr>
            <w:tcW w:w="399" w:type="dxa"/>
          </w:tcPr>
          <w:p w14:paraId="7E15462D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8687" w:type="dxa"/>
            <w:gridSpan w:val="2"/>
          </w:tcPr>
          <w:p w14:paraId="113218FF" w14:textId="213542CD" w:rsidR="00686C88" w:rsidRPr="00D77B80" w:rsidRDefault="006752B4" w:rsidP="009D137A">
            <w:r>
              <w:t>Available Upon Request</w:t>
            </w:r>
          </w:p>
        </w:tc>
        <w:tc>
          <w:tcPr>
            <w:tcW w:w="118" w:type="dxa"/>
          </w:tcPr>
          <w:p w14:paraId="49F5B0CC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</w:tbl>
    <w:p w14:paraId="32EC5137" w14:textId="77777777" w:rsidR="00F65859" w:rsidRDefault="00F65859" w:rsidP="00815A12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D9413" w14:textId="77777777" w:rsidR="00FA3B3A" w:rsidRDefault="00FA3B3A" w:rsidP="00686C88">
      <w:r>
        <w:separator/>
      </w:r>
    </w:p>
  </w:endnote>
  <w:endnote w:type="continuationSeparator" w:id="0">
    <w:p w14:paraId="2BD249EB" w14:textId="77777777" w:rsidR="00FA3B3A" w:rsidRDefault="00FA3B3A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l Tarikh">
    <w:altName w:val="Courier New"/>
    <w:charset w:val="B2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634B" w14:textId="77777777" w:rsidR="00FA3B3A" w:rsidRDefault="00FA3B3A" w:rsidP="00686C88">
      <w:r>
        <w:separator/>
      </w:r>
    </w:p>
  </w:footnote>
  <w:footnote w:type="continuationSeparator" w:id="0">
    <w:p w14:paraId="15260828" w14:textId="77777777" w:rsidR="00FA3B3A" w:rsidRDefault="00FA3B3A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0164">
    <w:abstractNumId w:val="0"/>
  </w:num>
  <w:num w:numId="2" w16cid:durableId="1212813351">
    <w:abstractNumId w:val="3"/>
  </w:num>
  <w:num w:numId="3" w16cid:durableId="1167596294">
    <w:abstractNumId w:val="7"/>
  </w:num>
  <w:num w:numId="4" w16cid:durableId="305203244">
    <w:abstractNumId w:val="9"/>
  </w:num>
  <w:num w:numId="5" w16cid:durableId="1712991716">
    <w:abstractNumId w:val="8"/>
  </w:num>
  <w:num w:numId="6" w16cid:durableId="979042444">
    <w:abstractNumId w:val="1"/>
  </w:num>
  <w:num w:numId="7" w16cid:durableId="1178812079">
    <w:abstractNumId w:val="4"/>
  </w:num>
  <w:num w:numId="8" w16cid:durableId="417144179">
    <w:abstractNumId w:val="5"/>
  </w:num>
  <w:num w:numId="9" w16cid:durableId="1537500637">
    <w:abstractNumId w:val="2"/>
  </w:num>
  <w:num w:numId="10" w16cid:durableId="1940142632">
    <w:abstractNumId w:val="0"/>
  </w:num>
  <w:num w:numId="11" w16cid:durableId="708802408">
    <w:abstractNumId w:val="6"/>
  </w:num>
  <w:num w:numId="12" w16cid:durableId="473066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62"/>
    <w:rsid w:val="00000D42"/>
    <w:rsid w:val="00003CC4"/>
    <w:rsid w:val="00023BE4"/>
    <w:rsid w:val="0002546C"/>
    <w:rsid w:val="00034F88"/>
    <w:rsid w:val="000711B1"/>
    <w:rsid w:val="0007593D"/>
    <w:rsid w:val="000773A0"/>
    <w:rsid w:val="000930DF"/>
    <w:rsid w:val="000B2A1D"/>
    <w:rsid w:val="000C1585"/>
    <w:rsid w:val="000F5A1C"/>
    <w:rsid w:val="001006E8"/>
    <w:rsid w:val="00104ADC"/>
    <w:rsid w:val="00125E82"/>
    <w:rsid w:val="00132DD4"/>
    <w:rsid w:val="0016059D"/>
    <w:rsid w:val="00167EFB"/>
    <w:rsid w:val="00190323"/>
    <w:rsid w:val="001A21F2"/>
    <w:rsid w:val="001B56B8"/>
    <w:rsid w:val="001C4845"/>
    <w:rsid w:val="002E382C"/>
    <w:rsid w:val="002F1938"/>
    <w:rsid w:val="00325EAC"/>
    <w:rsid w:val="00392015"/>
    <w:rsid w:val="003A0FE2"/>
    <w:rsid w:val="003B2677"/>
    <w:rsid w:val="003C38B3"/>
    <w:rsid w:val="003E791B"/>
    <w:rsid w:val="004147C4"/>
    <w:rsid w:val="00414E7C"/>
    <w:rsid w:val="00486710"/>
    <w:rsid w:val="004A5362"/>
    <w:rsid w:val="004A60E0"/>
    <w:rsid w:val="004C7D29"/>
    <w:rsid w:val="004F248F"/>
    <w:rsid w:val="005024EA"/>
    <w:rsid w:val="00513C3B"/>
    <w:rsid w:val="00567DB7"/>
    <w:rsid w:val="00593307"/>
    <w:rsid w:val="005F6B9D"/>
    <w:rsid w:val="00607850"/>
    <w:rsid w:val="00633949"/>
    <w:rsid w:val="00644ED9"/>
    <w:rsid w:val="006752B4"/>
    <w:rsid w:val="00686C88"/>
    <w:rsid w:val="006A2001"/>
    <w:rsid w:val="006C2DD3"/>
    <w:rsid w:val="00702FA9"/>
    <w:rsid w:val="007061CD"/>
    <w:rsid w:val="00715EFE"/>
    <w:rsid w:val="00717383"/>
    <w:rsid w:val="0075149E"/>
    <w:rsid w:val="00765B3B"/>
    <w:rsid w:val="00783F35"/>
    <w:rsid w:val="007C436F"/>
    <w:rsid w:val="007D5128"/>
    <w:rsid w:val="00802B08"/>
    <w:rsid w:val="00812E93"/>
    <w:rsid w:val="008132AC"/>
    <w:rsid w:val="00815A12"/>
    <w:rsid w:val="00816833"/>
    <w:rsid w:val="008175E4"/>
    <w:rsid w:val="00867ACC"/>
    <w:rsid w:val="008A224A"/>
    <w:rsid w:val="008B5AB6"/>
    <w:rsid w:val="008B62B8"/>
    <w:rsid w:val="008C5601"/>
    <w:rsid w:val="008F138F"/>
    <w:rsid w:val="00900A32"/>
    <w:rsid w:val="00900D58"/>
    <w:rsid w:val="00913CB2"/>
    <w:rsid w:val="00913DBA"/>
    <w:rsid w:val="0093142E"/>
    <w:rsid w:val="009D137A"/>
    <w:rsid w:val="00A036C3"/>
    <w:rsid w:val="00A51153"/>
    <w:rsid w:val="00A55D81"/>
    <w:rsid w:val="00A56A3B"/>
    <w:rsid w:val="00A62D19"/>
    <w:rsid w:val="00A674EE"/>
    <w:rsid w:val="00A9102A"/>
    <w:rsid w:val="00A97B7B"/>
    <w:rsid w:val="00AA4EC1"/>
    <w:rsid w:val="00AB79B1"/>
    <w:rsid w:val="00AE1AD4"/>
    <w:rsid w:val="00AE1C46"/>
    <w:rsid w:val="00AF63DD"/>
    <w:rsid w:val="00B1290F"/>
    <w:rsid w:val="00B476A0"/>
    <w:rsid w:val="00BE3BD4"/>
    <w:rsid w:val="00C00329"/>
    <w:rsid w:val="00C71DFC"/>
    <w:rsid w:val="00CD3679"/>
    <w:rsid w:val="00D034B6"/>
    <w:rsid w:val="00D207D0"/>
    <w:rsid w:val="00D50C2F"/>
    <w:rsid w:val="00D668F2"/>
    <w:rsid w:val="00D923B7"/>
    <w:rsid w:val="00DA2F33"/>
    <w:rsid w:val="00DF08A9"/>
    <w:rsid w:val="00DF6803"/>
    <w:rsid w:val="00E079E7"/>
    <w:rsid w:val="00E62C3A"/>
    <w:rsid w:val="00E65632"/>
    <w:rsid w:val="00E715BE"/>
    <w:rsid w:val="00E96997"/>
    <w:rsid w:val="00EB55C8"/>
    <w:rsid w:val="00F04E4E"/>
    <w:rsid w:val="00F53958"/>
    <w:rsid w:val="00F649D5"/>
    <w:rsid w:val="00F65859"/>
    <w:rsid w:val="00F87F27"/>
    <w:rsid w:val="00FA3B3A"/>
    <w:rsid w:val="00FC55B2"/>
    <w:rsid w:val="00FE2C9B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8485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5A12"/>
    <w:rPr>
      <w:rFonts w:asciiTheme="majorHAnsi" w:eastAsiaTheme="majorEastAsia" w:hAnsiTheme="majorHAnsi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  <w:style w:type="paragraph" w:styleId="ListParagraph">
    <w:name w:val="List Paragraph"/>
    <w:basedOn w:val="Normal"/>
    <w:uiPriority w:val="34"/>
    <w:qFormat/>
    <w:rsid w:val="0019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uncor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D9D7381B5A4992A6F4C626FD9BA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A866-44E6-475B-94A5-3639BCEC98DB}"/>
      </w:docPartPr>
      <w:docPartBody>
        <w:p w:rsidR="00630DD8" w:rsidRDefault="00630DD8">
          <w:pPr>
            <w:pStyle w:val="7ED9D7381B5A4992A6F4C626FD9BAC56"/>
          </w:pPr>
          <w:r w:rsidRPr="00812E93">
            <w:t>EDUCATION</w:t>
          </w:r>
        </w:p>
      </w:docPartBody>
    </w:docPart>
    <w:docPart>
      <w:docPartPr>
        <w:name w:val="6EF856B82DD548E0AB4B9E4E03365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D995-CFAA-4E67-9354-0EBF025D2CA5}"/>
      </w:docPartPr>
      <w:docPartBody>
        <w:p w:rsidR="00630DD8" w:rsidRDefault="00630DD8">
          <w:pPr>
            <w:pStyle w:val="6EF856B82DD548E0AB4B9E4E033657E1"/>
          </w:pPr>
          <w:r w:rsidRPr="00815A12">
            <w:t>Professional experience</w:t>
          </w:r>
        </w:p>
      </w:docPartBody>
    </w:docPart>
    <w:docPart>
      <w:docPartPr>
        <w:name w:val="E190D7E5F91B49288A3345559E413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6A463-91F9-4DD6-9A85-9BA7BE747689}"/>
      </w:docPartPr>
      <w:docPartBody>
        <w:p w:rsidR="00630DD8" w:rsidRDefault="00630DD8">
          <w:pPr>
            <w:pStyle w:val="E190D7E5F91B49288A3345559E413DBE"/>
          </w:pPr>
          <w:r w:rsidRPr="0002546C">
            <w:rPr>
              <w:rStyle w:val="Heading1Char"/>
              <w:b w:val="0"/>
              <w:caps w:val="0"/>
            </w:rP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l Tarikh">
    <w:altName w:val="Courier New"/>
    <w:charset w:val="B2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D8"/>
    <w:rsid w:val="00630DD8"/>
    <w:rsid w:val="006A39BE"/>
    <w:rsid w:val="00F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DD8"/>
    <w:pPr>
      <w:keepNext/>
      <w:keepLines/>
      <w:spacing w:after="0"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D9D7381B5A4992A6F4C626FD9BAC56">
    <w:name w:val="7ED9D7381B5A4992A6F4C626FD9BAC56"/>
  </w:style>
  <w:style w:type="paragraph" w:customStyle="1" w:styleId="6EF856B82DD548E0AB4B9E4E033657E1">
    <w:name w:val="6EF856B82DD548E0AB4B9E4E033657E1"/>
  </w:style>
  <w:style w:type="character" w:customStyle="1" w:styleId="Heading1Char">
    <w:name w:val="Heading 1 Char"/>
    <w:basedOn w:val="DefaultParagraphFont"/>
    <w:link w:val="Heading1"/>
    <w:uiPriority w:val="9"/>
    <w:rsid w:val="00630DD8"/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szCs w:val="32"/>
    </w:rPr>
  </w:style>
  <w:style w:type="paragraph" w:customStyle="1" w:styleId="E190D7E5F91B49288A3345559E413DBE">
    <w:name w:val="E190D7E5F91B49288A3345559E413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093777-9105-4FB5-96F2-9961392CA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D1FD0-402B-4B5E-BA4B-8563F8D2CD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F6F605E-2197-422A-BF86-C9BA36D02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0</TotalTime>
  <Pages>2</Pages>
  <Words>490</Words>
  <Characters>2948</Characters>
  <Application>Microsoft Office Word</Application>
  <DocSecurity>0</DocSecurity>
  <Lines>173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2024-02-02T15:24:00Z</dcterms:created>
  <dcterms:modified xsi:type="dcterms:W3CDTF">2024-03-13T16:45:00Z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02343ac9-42ff-4d72-96ab-664567738ab2</vt:lpwstr>
  </property>
</Properties>
</file>